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025AC0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F626A">
        <w:t>&lt;Gestión de Contrato de Clientes&gt;</w:t>
      </w:r>
      <w:r>
        <w:fldChar w:fldCharType="end"/>
      </w:r>
    </w:p>
    <w:p w:rsidR="007B3412" w:rsidRPr="00AF626A" w:rsidRDefault="00025AC0">
      <w:pPr>
        <w:pStyle w:val="Ttulo"/>
        <w:jc w:val="right"/>
        <w:rPr>
          <w:lang w:val="en-US"/>
        </w:rPr>
      </w:pPr>
      <w:r>
        <w:fldChar w:fldCharType="begin"/>
      </w:r>
      <w:r w:rsidRPr="00AF626A">
        <w:rPr>
          <w:lang w:val="en-US"/>
        </w:rPr>
        <w:instrText xml:space="preserve"> TITLE  \* MERGEFORMAT </w:instrText>
      </w:r>
      <w:r>
        <w:fldChar w:fldCharType="separate"/>
      </w:r>
      <w:proofErr w:type="spellStart"/>
      <w:r w:rsidR="00AF626A" w:rsidRPr="00AF626A">
        <w:rPr>
          <w:lang w:val="en-US"/>
        </w:rPr>
        <w:t>Diccionario</w:t>
      </w:r>
      <w:proofErr w:type="spellEnd"/>
      <w:r w:rsidR="00AF626A" w:rsidRPr="00AF626A">
        <w:rPr>
          <w:lang w:val="en-US"/>
        </w:rPr>
        <w:t xml:space="preserve"> de </w:t>
      </w:r>
      <w:proofErr w:type="spellStart"/>
      <w:r w:rsidR="00AF626A" w:rsidRPr="00AF626A">
        <w:rPr>
          <w:lang w:val="en-US"/>
        </w:rPr>
        <w:t>clase</w:t>
      </w:r>
      <w:proofErr w:type="spellEnd"/>
      <w:r w:rsidR="00AF626A" w:rsidRPr="00AF626A">
        <w:rPr>
          <w:lang w:val="en-US"/>
        </w:rPr>
        <w:t>s</w:t>
      </w:r>
      <w:r>
        <w:fldChar w:fldCharType="end"/>
      </w:r>
    </w:p>
    <w:p w:rsidR="007B3412" w:rsidRPr="00AF626A" w:rsidRDefault="007B3412">
      <w:pPr>
        <w:pStyle w:val="Ttulo"/>
        <w:jc w:val="right"/>
        <w:rPr>
          <w:lang w:val="en-US"/>
        </w:rPr>
      </w:pPr>
    </w:p>
    <w:p w:rsidR="007B3412" w:rsidRPr="00AF626A" w:rsidRDefault="00BB3DEA">
      <w:pPr>
        <w:pStyle w:val="Ttulo"/>
        <w:jc w:val="right"/>
        <w:rPr>
          <w:sz w:val="28"/>
          <w:lang w:val="en-US"/>
        </w:rPr>
      </w:pPr>
      <w:proofErr w:type="spellStart"/>
      <w:r w:rsidRPr="00AF626A">
        <w:rPr>
          <w:sz w:val="28"/>
          <w:lang w:val="en-US"/>
        </w:rPr>
        <w:t>Versió</w:t>
      </w:r>
      <w:r w:rsidR="007B3412" w:rsidRPr="00AF626A">
        <w:rPr>
          <w:sz w:val="28"/>
          <w:lang w:val="en-US"/>
        </w:rPr>
        <w:t>n</w:t>
      </w:r>
      <w:proofErr w:type="spellEnd"/>
      <w:r w:rsidR="007B3412" w:rsidRPr="00AF626A">
        <w:rPr>
          <w:sz w:val="28"/>
          <w:lang w:val="en-US"/>
        </w:rPr>
        <w:t xml:space="preserve"> &lt;1.0&gt;</w:t>
      </w:r>
    </w:p>
    <w:p w:rsidR="007B3412" w:rsidRPr="00AF626A" w:rsidRDefault="007B3412">
      <w:pPr>
        <w:pStyle w:val="Ttulo"/>
        <w:rPr>
          <w:sz w:val="28"/>
          <w:lang w:val="en-US"/>
        </w:rPr>
      </w:pPr>
    </w:p>
    <w:p w:rsidR="007B3412" w:rsidRPr="00AF626A" w:rsidRDefault="007B3412">
      <w:pPr>
        <w:rPr>
          <w:lang w:val="en-US"/>
        </w:rPr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7E7540" w:rsidRPr="000C7D71" w:rsidRDefault="00AF626A" w:rsidP="007E7540">
      <w:pPr>
        <w:pStyle w:val="Ttulo"/>
      </w:pPr>
      <w:r>
        <w:t>H</w:t>
      </w:r>
      <w:r w:rsidR="007E7540" w:rsidRPr="000C7D71">
        <w:t>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AF626A">
            <w:pPr>
              <w:pStyle w:val="Tabletext"/>
            </w:pPr>
            <w:r w:rsidRPr="00776FD4">
              <w:t>&lt;</w:t>
            </w:r>
            <w:r w:rsidR="00AF626A">
              <w:t>08</w:t>
            </w:r>
            <w:r w:rsidRPr="00776FD4">
              <w:t>/</w:t>
            </w:r>
            <w:r w:rsidR="00AF626A">
              <w:t>09</w:t>
            </w:r>
            <w:r w:rsidRPr="00776FD4">
              <w:t>/</w:t>
            </w:r>
            <w:r w:rsidR="00AF626A">
              <w:t>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AF626A">
            <w:pPr>
              <w:pStyle w:val="Tabletext"/>
            </w:pPr>
            <w:r w:rsidRPr="00776FD4">
              <w:t>&lt;</w:t>
            </w:r>
            <w:r w:rsidR="00AF626A">
              <w:t>1</w:t>
            </w:r>
            <w:r w:rsidRPr="00776FD4">
              <w:t>.</w:t>
            </w:r>
            <w:r w:rsidR="00AF626A">
              <w:t>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8D275C" w:rsidP="00696EF6">
            <w:pPr>
              <w:pStyle w:val="Tabletext"/>
            </w:pPr>
            <w:r>
              <w:t>&lt;</w:t>
            </w:r>
            <w:r w:rsidR="00696EF6">
              <w:t>Documentación  de Clases del Sistema</w:t>
            </w:r>
            <w:r w:rsidR="007B3412" w:rsidRPr="00776FD4">
              <w:t>&gt;</w:t>
            </w:r>
          </w:p>
        </w:tc>
        <w:tc>
          <w:tcPr>
            <w:tcW w:w="2304" w:type="dxa"/>
          </w:tcPr>
          <w:p w:rsidR="007B3412" w:rsidRPr="00776FD4" w:rsidRDefault="007B3412" w:rsidP="00696EF6">
            <w:pPr>
              <w:pStyle w:val="Tabletext"/>
            </w:pPr>
            <w:r w:rsidRPr="00776FD4">
              <w:t>&lt;</w:t>
            </w:r>
            <w:r w:rsidR="00696EF6">
              <w:t>Gabriela Rojas</w:t>
            </w:r>
            <w:r w:rsidRPr="00776FD4">
              <w:t>&gt;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0E714D" w:rsidRDefault="00025AC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025AC0">
        <w:fldChar w:fldCharType="begin"/>
      </w:r>
      <w:r w:rsidR="007B3412" w:rsidRPr="00776FD4">
        <w:instrText xml:space="preserve"> TOC \o "1-3" </w:instrText>
      </w:r>
      <w:r w:rsidRPr="00025AC0">
        <w:fldChar w:fldCharType="separate"/>
      </w:r>
      <w:r w:rsidR="000E714D" w:rsidRPr="00E153FD">
        <w:rPr>
          <w:noProof/>
          <w:lang w:val="es-ES"/>
        </w:rPr>
        <w:t>1.</w:t>
      </w:r>
      <w:r w:rsidR="000E714D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0E714D" w:rsidRPr="00E153FD">
        <w:rPr>
          <w:noProof/>
          <w:lang w:val="es-ES"/>
        </w:rPr>
        <w:t>&lt;Nombre de la clase entidad 1&gt;</w:t>
      </w:r>
      <w:r w:rsidR="000E714D">
        <w:rPr>
          <w:noProof/>
        </w:rPr>
        <w:tab/>
      </w:r>
      <w:r>
        <w:rPr>
          <w:noProof/>
        </w:rPr>
        <w:fldChar w:fldCharType="begin"/>
      </w:r>
      <w:r w:rsidR="000E714D">
        <w:rPr>
          <w:noProof/>
        </w:rPr>
        <w:instrText xml:space="preserve"> PAGEREF _Toc334455620 \h </w:instrText>
      </w:r>
      <w:r>
        <w:rPr>
          <w:noProof/>
        </w:rPr>
      </w:r>
      <w:r>
        <w:rPr>
          <w:noProof/>
        </w:rPr>
        <w:fldChar w:fldCharType="separate"/>
      </w:r>
      <w:r w:rsidR="00AF626A">
        <w:rPr>
          <w:noProof/>
        </w:rPr>
        <w:t>3</w:t>
      </w:r>
      <w:r>
        <w:rPr>
          <w:noProof/>
        </w:rPr>
        <w:fldChar w:fldCharType="end"/>
      </w:r>
    </w:p>
    <w:p w:rsidR="000E714D" w:rsidRDefault="000E714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E153FD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E153FD">
        <w:rPr>
          <w:noProof/>
          <w:lang w:val="es-ES"/>
        </w:rPr>
        <w:t>&lt; Nombre de la clase entidad 2&gt;</w:t>
      </w:r>
      <w:r>
        <w:rPr>
          <w:noProof/>
        </w:rPr>
        <w:tab/>
      </w:r>
      <w:r w:rsidR="00025AC0">
        <w:rPr>
          <w:noProof/>
        </w:rPr>
        <w:fldChar w:fldCharType="begin"/>
      </w:r>
      <w:r>
        <w:rPr>
          <w:noProof/>
        </w:rPr>
        <w:instrText xml:space="preserve"> PAGEREF _Toc334455621 \h </w:instrText>
      </w:r>
      <w:r w:rsidR="00025AC0">
        <w:rPr>
          <w:noProof/>
        </w:rPr>
      </w:r>
      <w:r w:rsidR="00025AC0">
        <w:rPr>
          <w:noProof/>
        </w:rPr>
        <w:fldChar w:fldCharType="separate"/>
      </w:r>
      <w:r w:rsidR="00AF626A">
        <w:rPr>
          <w:noProof/>
        </w:rPr>
        <w:t>3</w:t>
      </w:r>
      <w:r w:rsidR="00025AC0">
        <w:rPr>
          <w:noProof/>
        </w:rPr>
        <w:fldChar w:fldCharType="end"/>
      </w:r>
    </w:p>
    <w:p w:rsidR="007B3412" w:rsidRDefault="00025AC0">
      <w:pPr>
        <w:pStyle w:val="Ttulo"/>
      </w:pPr>
      <w:r w:rsidRPr="00776FD4">
        <w:fldChar w:fldCharType="end"/>
      </w:r>
      <w:bookmarkStart w:id="0" w:name="_GoBack"/>
      <w:bookmarkEnd w:id="0"/>
      <w:r w:rsidR="007B3412" w:rsidRPr="00776FD4">
        <w:br w:type="page"/>
      </w:r>
      <w:fldSimple w:instr=" TITLE  \* MERGEFORMAT ">
        <w:r w:rsidR="00AF626A">
          <w:t>Diccionario de clases</w:t>
        </w:r>
      </w:fldSimple>
    </w:p>
    <w:p w:rsidR="00A27BD3" w:rsidRPr="00A27BD3" w:rsidRDefault="00A27BD3" w:rsidP="00A27BD3"/>
    <w:p w:rsidR="00182E65" w:rsidRDefault="00182E65" w:rsidP="00045C9F">
      <w:pPr>
        <w:pStyle w:val="Ttulo1"/>
        <w:ind w:left="360" w:hanging="360"/>
        <w:rPr>
          <w:lang w:val="es-ES"/>
        </w:rPr>
      </w:pPr>
      <w:bookmarkStart w:id="1" w:name="_Toc148951917"/>
      <w:bookmarkStart w:id="2" w:name="_Toc334455620"/>
      <w:bookmarkStart w:id="3" w:name="_Toc106015681"/>
      <w:r>
        <w:rPr>
          <w:lang w:val="es-ES"/>
        </w:rPr>
        <w:t>&lt;</w:t>
      </w:r>
      <w:r w:rsidR="00A2074D">
        <w:rPr>
          <w:lang w:val="es-ES"/>
        </w:rPr>
        <w:t>CC_ES001_TipoPenalidad</w:t>
      </w:r>
      <w:r>
        <w:rPr>
          <w:lang w:val="es-ES"/>
        </w:rPr>
        <w:t>&gt;</w:t>
      </w:r>
      <w:bookmarkEnd w:id="1"/>
      <w:bookmarkEnd w:id="2"/>
    </w:p>
    <w:p w:rsidR="009F3D72" w:rsidRDefault="009F3D72" w:rsidP="00045C9F">
      <w:pPr>
        <w:pStyle w:val="InfoBlue"/>
      </w:pPr>
      <w:r w:rsidRPr="00C11E27">
        <w:t xml:space="preserve">[Breve descripción de </w:t>
      </w:r>
      <w:r>
        <w:t>la información que representa la</w:t>
      </w:r>
      <w:r w:rsidR="000E714D">
        <w:t xml:space="preserve"> clase para el sistema</w:t>
      </w:r>
      <w:r>
        <w:t>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0E714D" w:rsidTr="000E714D">
        <w:trPr>
          <w:cantSplit/>
        </w:trPr>
        <w:tc>
          <w:tcPr>
            <w:tcW w:w="2193" w:type="dxa"/>
          </w:tcPr>
          <w:p w:rsidR="000E714D" w:rsidRDefault="000E714D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0E714D" w:rsidRDefault="000E714D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0E714D" w:rsidRDefault="000E714D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0E714D" w:rsidRDefault="000E714D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0E714D" w:rsidTr="000E714D">
        <w:trPr>
          <w:cantSplit/>
        </w:trPr>
        <w:tc>
          <w:tcPr>
            <w:tcW w:w="2193" w:type="dxa"/>
          </w:tcPr>
          <w:p w:rsidR="000E714D" w:rsidRDefault="000E714D" w:rsidP="009B130D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</w:tr>
      <w:tr w:rsidR="000E714D" w:rsidTr="000E714D">
        <w:trPr>
          <w:cantSplit/>
        </w:trPr>
        <w:tc>
          <w:tcPr>
            <w:tcW w:w="2193" w:type="dxa"/>
          </w:tcPr>
          <w:p w:rsidR="000E714D" w:rsidRDefault="000E714D" w:rsidP="009B130D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</w:tr>
    </w:tbl>
    <w:p w:rsidR="00182E65" w:rsidRDefault="00182E65" w:rsidP="00182E65">
      <w:pPr>
        <w:spacing w:after="120" w:line="240" w:lineRule="auto"/>
        <w:ind w:left="720"/>
      </w:pPr>
    </w:p>
    <w:p w:rsidR="00182E65" w:rsidRDefault="00182E65" w:rsidP="00045C9F">
      <w:pPr>
        <w:pStyle w:val="Ttulo1"/>
        <w:ind w:left="360" w:hanging="360"/>
        <w:rPr>
          <w:lang w:val="es-ES"/>
        </w:rPr>
      </w:pPr>
      <w:bookmarkStart w:id="4" w:name="_Toc148951919"/>
      <w:bookmarkStart w:id="5" w:name="_Toc334455621"/>
      <w:r>
        <w:rPr>
          <w:lang w:val="es-ES"/>
        </w:rPr>
        <w:t>&lt;</w:t>
      </w:r>
      <w:r w:rsidR="00810675">
        <w:rPr>
          <w:lang w:val="es-ES"/>
        </w:rPr>
        <w:t>CC_ES002_Penalidad</w:t>
      </w:r>
      <w:r>
        <w:rPr>
          <w:lang w:val="es-ES"/>
        </w:rPr>
        <w:t>&gt;</w:t>
      </w:r>
      <w:bookmarkEnd w:id="3"/>
      <w:bookmarkEnd w:id="4"/>
      <w:bookmarkEnd w:id="5"/>
    </w:p>
    <w:p w:rsidR="000E714D" w:rsidRDefault="000E714D" w:rsidP="000E714D">
      <w:pPr>
        <w:pStyle w:val="InfoBlue"/>
      </w:pPr>
      <w:bookmarkStart w:id="6" w:name="_Toc148951920"/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0E714D" w:rsidTr="009214B3">
        <w:trPr>
          <w:cantSplit/>
        </w:trPr>
        <w:tc>
          <w:tcPr>
            <w:tcW w:w="2193" w:type="dxa"/>
          </w:tcPr>
          <w:bookmarkEnd w:id="6"/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0E714D" w:rsidTr="009214B3">
        <w:trPr>
          <w:cantSplit/>
        </w:trPr>
        <w:tc>
          <w:tcPr>
            <w:tcW w:w="2193" w:type="dxa"/>
          </w:tcPr>
          <w:p w:rsidR="000E714D" w:rsidRDefault="000E714D" w:rsidP="009214B3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</w:tr>
      <w:tr w:rsidR="000E714D" w:rsidTr="009214B3">
        <w:trPr>
          <w:cantSplit/>
        </w:trPr>
        <w:tc>
          <w:tcPr>
            <w:tcW w:w="2193" w:type="dxa"/>
          </w:tcPr>
          <w:p w:rsidR="000E714D" w:rsidRDefault="000E714D" w:rsidP="009214B3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</w:tr>
    </w:tbl>
    <w:p w:rsidR="000E714D" w:rsidRDefault="000E714D" w:rsidP="000E714D">
      <w:pPr>
        <w:spacing w:after="120" w:line="240" w:lineRule="auto"/>
        <w:ind w:left="720"/>
      </w:pPr>
    </w:p>
    <w:p w:rsidR="00810675" w:rsidRDefault="00810675" w:rsidP="00810675">
      <w:pPr>
        <w:pStyle w:val="Ttulo1"/>
        <w:ind w:left="360" w:hanging="360"/>
        <w:rPr>
          <w:lang w:val="es-ES"/>
        </w:rPr>
      </w:pPr>
      <w:r>
        <w:rPr>
          <w:lang w:val="es-ES"/>
        </w:rPr>
        <w:t>&lt;CC_ES003_BuenaPro&gt;</w:t>
      </w:r>
    </w:p>
    <w:p w:rsidR="00810675" w:rsidRDefault="00810675" w:rsidP="00810675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</w:tr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</w:tr>
    </w:tbl>
    <w:p w:rsidR="00810675" w:rsidRDefault="00810675" w:rsidP="00810675">
      <w:pPr>
        <w:pStyle w:val="Ttulo1"/>
        <w:numPr>
          <w:ilvl w:val="0"/>
          <w:numId w:val="0"/>
        </w:numPr>
        <w:ind w:left="360"/>
        <w:rPr>
          <w:lang w:val="es-ES"/>
        </w:rPr>
      </w:pPr>
    </w:p>
    <w:p w:rsidR="00810675" w:rsidRDefault="00810675" w:rsidP="00810675">
      <w:pPr>
        <w:pStyle w:val="Ttulo1"/>
        <w:ind w:left="360" w:hanging="360"/>
        <w:rPr>
          <w:lang w:val="es-ES"/>
        </w:rPr>
      </w:pPr>
      <w:r>
        <w:rPr>
          <w:lang w:val="es-ES"/>
        </w:rPr>
        <w:t>&lt;CC_ES004_TipoSolicitud&gt;</w:t>
      </w:r>
    </w:p>
    <w:p w:rsidR="00810675" w:rsidRDefault="00810675" w:rsidP="00810675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</w:tr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</w:tr>
    </w:tbl>
    <w:p w:rsidR="00FF0D5B" w:rsidRDefault="00FF0D5B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r>
        <w:rPr>
          <w:lang w:val="es-ES"/>
        </w:rPr>
        <w:t>&lt;CC_ES005_Solicitud&gt;</w:t>
      </w:r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r>
        <w:rPr>
          <w:lang w:val="es-ES"/>
        </w:rPr>
        <w:t>&lt;CC_ES006_ClausulaPredefinida&gt;</w:t>
      </w:r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r>
        <w:rPr>
          <w:lang w:val="es-ES"/>
        </w:rPr>
        <w:t>&lt;CC_ES007_Contrato&gt;</w:t>
      </w:r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r>
        <w:rPr>
          <w:lang w:val="es-ES"/>
        </w:rPr>
        <w:t>&lt;CC_ES008_Cliente&gt;</w:t>
      </w:r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r>
        <w:rPr>
          <w:lang w:val="es-ES"/>
        </w:rPr>
        <w:t>&lt;CC_ES009_Cierre&gt;</w:t>
      </w:r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r>
        <w:rPr>
          <w:lang w:val="es-ES"/>
        </w:rPr>
        <w:t>&lt;CC_ES010_Adenda&gt;</w:t>
      </w:r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r>
        <w:rPr>
          <w:lang w:val="es-ES"/>
        </w:rPr>
        <w:t>&lt;CC_ES011_TipoContrato&gt;</w:t>
      </w:r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r>
        <w:rPr>
          <w:lang w:val="es-ES"/>
        </w:rPr>
        <w:t>&lt;CC_ES012_Rol&gt;</w:t>
      </w:r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r>
        <w:rPr>
          <w:lang w:val="es-ES"/>
        </w:rPr>
        <w:t>&lt;CC_ES013_LineaServicio&gt;</w:t>
      </w:r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r>
        <w:rPr>
          <w:lang w:val="es-ES"/>
        </w:rPr>
        <w:t>&lt;CC_ES014_Servicio&gt;</w:t>
      </w:r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r>
        <w:rPr>
          <w:lang w:val="es-ES"/>
        </w:rPr>
        <w:t>&lt;CC_ES015_SLA&gt;</w:t>
      </w:r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r>
        <w:rPr>
          <w:lang w:val="es-ES"/>
        </w:rPr>
        <w:t>&lt;CC_ES016_Anulación&gt;</w:t>
      </w:r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r>
        <w:rPr>
          <w:lang w:val="es-ES"/>
        </w:rPr>
        <w:t>&lt;CC_ES017_CartaFianza&gt;</w:t>
      </w:r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Pr="00FF0D5B" w:rsidRDefault="001C7F87" w:rsidP="00FF0D5B">
      <w:pPr>
        <w:pStyle w:val="Textoindependiente"/>
        <w:rPr>
          <w:lang w:val="en-US"/>
        </w:rPr>
      </w:pPr>
    </w:p>
    <w:sectPr w:rsidR="001C7F87" w:rsidRPr="00FF0D5B" w:rsidSect="00025AC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A71" w:rsidRDefault="009D6A71">
      <w:r>
        <w:separator/>
      </w:r>
    </w:p>
  </w:endnote>
  <w:endnote w:type="continuationSeparator" w:id="0">
    <w:p w:rsidR="009D6A71" w:rsidRDefault="009D6A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 w:rsidP="001C7F87">
          <w:pPr>
            <w:jc w:val="center"/>
          </w:pPr>
          <w:r>
            <w:sym w:font="Symbol" w:char="F0D3"/>
          </w:r>
          <w:fldSimple w:instr=" DOCPROPERTY &quot;Company&quot;  \* MERGEFORMAT ">
            <w:r w:rsidR="00AF626A">
              <w:t>&lt;</w:t>
            </w:r>
            <w:r w:rsidR="001C7F87">
              <w:t>TMD S.A</w:t>
            </w:r>
            <w:r w:rsidR="00AF626A">
              <w:t>&gt;</w:t>
            </w:r>
          </w:fldSimple>
          <w:r>
            <w:t xml:space="preserve">, </w:t>
          </w:r>
          <w:r w:rsidR="00025AC0">
            <w:fldChar w:fldCharType="begin"/>
          </w:r>
          <w:r>
            <w:instrText xml:space="preserve"> DATE \@ "yyyy" </w:instrText>
          </w:r>
          <w:r w:rsidR="00025AC0">
            <w:fldChar w:fldCharType="separate"/>
          </w:r>
          <w:r w:rsidR="00AF626A">
            <w:rPr>
              <w:noProof/>
            </w:rPr>
            <w:t>2012</w:t>
          </w:r>
          <w:r w:rsidR="00025AC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 w:rsidR="00025AC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25AC0">
            <w:rPr>
              <w:rStyle w:val="Nmerodepgina"/>
            </w:rPr>
            <w:fldChar w:fldCharType="separate"/>
          </w:r>
          <w:r w:rsidR="001C7F87">
            <w:rPr>
              <w:rStyle w:val="Nmerodepgina"/>
              <w:noProof/>
            </w:rPr>
            <w:t>2</w:t>
          </w:r>
          <w:r w:rsidR="00025AC0"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A71" w:rsidRDefault="009D6A71">
      <w:r>
        <w:separator/>
      </w:r>
    </w:p>
  </w:footnote>
  <w:footnote w:type="continuationSeparator" w:id="0">
    <w:p w:rsidR="009D6A71" w:rsidRDefault="009D6A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1157">
      <w:tc>
        <w:tcPr>
          <w:tcW w:w="6379" w:type="dxa"/>
        </w:tcPr>
        <w:p w:rsidR="007B1157" w:rsidRPr="00776FD4" w:rsidRDefault="00025AC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2074D">
            <w:t>&lt;Gestión de Contratos del Cliente</w:t>
          </w:r>
          <w:r w:rsidR="00AF626A">
            <w:t>&gt;</w:t>
          </w:r>
          <w:r>
            <w:fldChar w:fldCharType="end"/>
          </w:r>
        </w:p>
      </w:tc>
      <w:tc>
        <w:tcPr>
          <w:tcW w:w="3179" w:type="dxa"/>
        </w:tcPr>
        <w:p w:rsidR="007B1157" w:rsidRDefault="007B1157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7B1157">
      <w:tc>
        <w:tcPr>
          <w:tcW w:w="6379" w:type="dxa"/>
        </w:tcPr>
        <w:p w:rsidR="007B1157" w:rsidRDefault="00025AC0">
          <w:fldSimple w:instr=" TITLE  \* MERGEFORMAT ">
            <w:r w:rsidR="00AF626A">
              <w:t>Diccionario de clases</w:t>
            </w:r>
          </w:fldSimple>
        </w:p>
      </w:tc>
      <w:tc>
        <w:tcPr>
          <w:tcW w:w="3179" w:type="dxa"/>
        </w:tcPr>
        <w:p w:rsidR="007B1157" w:rsidRDefault="007B1157">
          <w:r>
            <w:t xml:space="preserve">  Fecha: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7B1157">
      <w:tc>
        <w:tcPr>
          <w:tcW w:w="9558" w:type="dxa"/>
          <w:gridSpan w:val="2"/>
        </w:tcPr>
        <w:p w:rsidR="007B1157" w:rsidRDefault="007B1157">
          <w:r>
            <w:t>&lt;identificador del documento&gt;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6EF6"/>
    <w:rsid w:val="00004044"/>
    <w:rsid w:val="00025AC0"/>
    <w:rsid w:val="00026EDE"/>
    <w:rsid w:val="00043696"/>
    <w:rsid w:val="00045C9F"/>
    <w:rsid w:val="00050E94"/>
    <w:rsid w:val="000664FA"/>
    <w:rsid w:val="00095E6A"/>
    <w:rsid w:val="000C2188"/>
    <w:rsid w:val="000E714D"/>
    <w:rsid w:val="001820D4"/>
    <w:rsid w:val="00182E65"/>
    <w:rsid w:val="001973D4"/>
    <w:rsid w:val="001C7F87"/>
    <w:rsid w:val="001D6AC0"/>
    <w:rsid w:val="001F3D1E"/>
    <w:rsid w:val="00237CA9"/>
    <w:rsid w:val="002E5D34"/>
    <w:rsid w:val="00332D13"/>
    <w:rsid w:val="003D5F3C"/>
    <w:rsid w:val="003F0115"/>
    <w:rsid w:val="003F3CE5"/>
    <w:rsid w:val="003F4F53"/>
    <w:rsid w:val="0044364E"/>
    <w:rsid w:val="00476F48"/>
    <w:rsid w:val="00487593"/>
    <w:rsid w:val="004A573B"/>
    <w:rsid w:val="004C751C"/>
    <w:rsid w:val="00524634"/>
    <w:rsid w:val="00526AD3"/>
    <w:rsid w:val="00595216"/>
    <w:rsid w:val="005A0180"/>
    <w:rsid w:val="005A06A0"/>
    <w:rsid w:val="00620C5C"/>
    <w:rsid w:val="006737A3"/>
    <w:rsid w:val="00696EF6"/>
    <w:rsid w:val="00704C0B"/>
    <w:rsid w:val="00776FD4"/>
    <w:rsid w:val="007957A7"/>
    <w:rsid w:val="007A17D7"/>
    <w:rsid w:val="007B1157"/>
    <w:rsid w:val="007B3412"/>
    <w:rsid w:val="007E7540"/>
    <w:rsid w:val="007F02E1"/>
    <w:rsid w:val="00810675"/>
    <w:rsid w:val="008116FC"/>
    <w:rsid w:val="00852226"/>
    <w:rsid w:val="00884CF6"/>
    <w:rsid w:val="008D275C"/>
    <w:rsid w:val="008F264D"/>
    <w:rsid w:val="00956354"/>
    <w:rsid w:val="00996035"/>
    <w:rsid w:val="009B130D"/>
    <w:rsid w:val="009C45D1"/>
    <w:rsid w:val="009D6A71"/>
    <w:rsid w:val="009F3D72"/>
    <w:rsid w:val="009F5358"/>
    <w:rsid w:val="00A1408E"/>
    <w:rsid w:val="00A2074D"/>
    <w:rsid w:val="00A27BD3"/>
    <w:rsid w:val="00A8206E"/>
    <w:rsid w:val="00A93A5E"/>
    <w:rsid w:val="00AB3E5E"/>
    <w:rsid w:val="00AF626A"/>
    <w:rsid w:val="00B55003"/>
    <w:rsid w:val="00BA2C3D"/>
    <w:rsid w:val="00BB3DEA"/>
    <w:rsid w:val="00BC12C8"/>
    <w:rsid w:val="00BF3203"/>
    <w:rsid w:val="00C11E27"/>
    <w:rsid w:val="00CA530D"/>
    <w:rsid w:val="00CC2A60"/>
    <w:rsid w:val="00CE12C1"/>
    <w:rsid w:val="00D07D41"/>
    <w:rsid w:val="00D17D21"/>
    <w:rsid w:val="00DA5780"/>
    <w:rsid w:val="00DC69FF"/>
    <w:rsid w:val="00E019D0"/>
    <w:rsid w:val="00E10549"/>
    <w:rsid w:val="00E14957"/>
    <w:rsid w:val="00F93E30"/>
    <w:rsid w:val="00F96C86"/>
    <w:rsid w:val="00FF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B5500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025AC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25AC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25AC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25AC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25AC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25AC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025AC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25AC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25AC0"/>
  </w:style>
  <w:style w:type="paragraph" w:customStyle="1" w:styleId="Bullet2">
    <w:name w:val="Bullet2"/>
    <w:basedOn w:val="Normal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025AC0"/>
    <w:pPr>
      <w:keepLines/>
      <w:spacing w:after="120"/>
    </w:pPr>
  </w:style>
  <w:style w:type="paragraph" w:styleId="Textoindependiente">
    <w:name w:val="Body Text"/>
    <w:basedOn w:val="Normal"/>
    <w:rsid w:val="00025AC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025AC0"/>
    <w:pPr>
      <w:ind w:left="720" w:hanging="432"/>
    </w:pPr>
  </w:style>
  <w:style w:type="character" w:styleId="Refdenotaalpie">
    <w:name w:val="footnote reference"/>
    <w:basedOn w:val="Fuentedeprrafopredeter"/>
    <w:semiHidden/>
    <w:rsid w:val="00025AC0"/>
    <w:rPr>
      <w:sz w:val="20"/>
      <w:vertAlign w:val="superscript"/>
    </w:rPr>
  </w:style>
  <w:style w:type="paragraph" w:styleId="Textonotapie">
    <w:name w:val="footnote text"/>
    <w:basedOn w:val="Normal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025AC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025AC0"/>
    <w:pPr>
      <w:ind w:left="600"/>
    </w:pPr>
  </w:style>
  <w:style w:type="paragraph" w:styleId="TDC5">
    <w:name w:val="toc 5"/>
    <w:basedOn w:val="Normal"/>
    <w:next w:val="Normal"/>
    <w:semiHidden/>
    <w:rsid w:val="00025AC0"/>
    <w:pPr>
      <w:ind w:left="800"/>
    </w:pPr>
  </w:style>
  <w:style w:type="paragraph" w:styleId="TDC6">
    <w:name w:val="toc 6"/>
    <w:basedOn w:val="Normal"/>
    <w:next w:val="Normal"/>
    <w:semiHidden/>
    <w:rsid w:val="00025AC0"/>
    <w:pPr>
      <w:ind w:left="1000"/>
    </w:pPr>
  </w:style>
  <w:style w:type="paragraph" w:styleId="TDC7">
    <w:name w:val="toc 7"/>
    <w:basedOn w:val="Normal"/>
    <w:next w:val="Normal"/>
    <w:semiHidden/>
    <w:rsid w:val="00025AC0"/>
    <w:pPr>
      <w:ind w:left="1200"/>
    </w:pPr>
  </w:style>
  <w:style w:type="paragraph" w:styleId="TDC8">
    <w:name w:val="toc 8"/>
    <w:basedOn w:val="Normal"/>
    <w:next w:val="Normal"/>
    <w:semiHidden/>
    <w:rsid w:val="00025AC0"/>
    <w:pPr>
      <w:ind w:left="1400"/>
    </w:pPr>
  </w:style>
  <w:style w:type="paragraph" w:styleId="TDC9">
    <w:name w:val="toc 9"/>
    <w:basedOn w:val="Normal"/>
    <w:next w:val="Normal"/>
    <w:semiHidden/>
    <w:rsid w:val="00025AC0"/>
    <w:pPr>
      <w:ind w:left="1600"/>
    </w:pPr>
  </w:style>
  <w:style w:type="paragraph" w:customStyle="1" w:styleId="MainTitle">
    <w:name w:val="Main Title"/>
    <w:basedOn w:val="Normal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025AC0"/>
    <w:rPr>
      <w:i/>
      <w:color w:val="0000FF"/>
    </w:rPr>
  </w:style>
  <w:style w:type="paragraph" w:styleId="Sangradetextonormal">
    <w:name w:val="Body Text Indent"/>
    <w:basedOn w:val="Normal"/>
    <w:rsid w:val="00025AC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sid w:val="00025AC0"/>
    <w:rPr>
      <w:color w:val="0000FF"/>
      <w:u w:val="single"/>
    </w:rPr>
  </w:style>
  <w:style w:type="paragraph" w:customStyle="1" w:styleId="infoblue0">
    <w:name w:val="infoblue"/>
    <w:basedOn w:val="Normal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0E71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E714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Plantilla_Diccionario_de_clases.dotx</Template>
  <TotalTime>47</TotalTime>
  <Pages>6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lastModifiedBy>jicar</cp:lastModifiedBy>
  <cp:revision>2</cp:revision>
  <cp:lastPrinted>2001-03-15T19:26:00Z</cp:lastPrinted>
  <dcterms:created xsi:type="dcterms:W3CDTF">2012-09-08T23:06:00Z</dcterms:created>
  <dcterms:modified xsi:type="dcterms:W3CDTF">2012-09-08T23:53:00Z</dcterms:modified>
</cp:coreProperties>
</file>