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CF3C0D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="002C6AEF"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5503D8">
      <w:pPr>
        <w:pStyle w:val="Ttulo"/>
        <w:jc w:val="right"/>
        <w:rPr>
          <w:rFonts w:cs="Arial"/>
        </w:rPr>
      </w:pPr>
      <w:fldSimple w:instr=" TITLE  \* MERGEFORMAT ">
        <w:r w:rsidR="00D96EEB" w:rsidRPr="000E388A">
          <w:rPr>
            <w:rFonts w:cs="Arial"/>
          </w:rPr>
          <w:t>Diccionario de clases</w:t>
        </w:r>
      </w:fldSimple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614C57" w:rsidP="007E7540">
      <w:pPr>
        <w:pStyle w:val="Ttulo"/>
        <w:rPr>
          <w:rFonts w:cs="Arial"/>
        </w:rPr>
      </w:pPr>
      <w:r>
        <w:rPr>
          <w:rFonts w:cs="Arial"/>
        </w:rPr>
        <w:br w:type="page"/>
      </w:r>
      <w:r w:rsidR="00D96EEB" w:rsidRPr="000E388A">
        <w:rPr>
          <w:rFonts w:cs="Arial"/>
        </w:rPr>
        <w:lastRenderedPageBreak/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E647E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Orlando </w:t>
            </w:r>
            <w:proofErr w:type="spellStart"/>
            <w:r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0023FD" w:rsidRDefault="00CF3C0D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8A24DA">
        <w:rPr>
          <w:rFonts w:ascii="Arial" w:hAnsi="Arial" w:cs="Arial"/>
          <w:sz w:val="22"/>
        </w:rPr>
        <w:fldChar w:fldCharType="begin"/>
      </w:r>
      <w:r w:rsidR="00D96EEB" w:rsidRPr="008A24DA">
        <w:rPr>
          <w:rFonts w:ascii="Arial" w:hAnsi="Arial" w:cs="Arial"/>
          <w:sz w:val="22"/>
        </w:rPr>
        <w:instrText xml:space="preserve"> TOC \o "1-3" </w:instrText>
      </w:r>
      <w:r w:rsidRPr="008A24DA">
        <w:rPr>
          <w:rFonts w:ascii="Arial" w:hAnsi="Arial" w:cs="Arial"/>
          <w:sz w:val="22"/>
        </w:rPr>
        <w:fldChar w:fldCharType="separate"/>
      </w:r>
      <w:r w:rsidR="00614AB9" w:rsidRPr="008A24DA">
        <w:rPr>
          <w:rFonts w:ascii="Arial" w:hAnsi="Arial" w:cs="Arial"/>
          <w:noProof/>
          <w:sz w:val="22"/>
          <w:lang w:val="es-ES"/>
        </w:rPr>
        <w:t>1.</w:t>
      </w:r>
      <w:r w:rsidR="00614AB9" w:rsidRPr="008A24DA">
        <w:rPr>
          <w:rFonts w:ascii="Arial" w:hAnsi="Arial" w:cs="Arial"/>
          <w:noProof/>
          <w:sz w:val="24"/>
          <w:szCs w:val="22"/>
          <w:lang w:eastAsia="es-PE"/>
        </w:rPr>
        <w:tab/>
      </w:r>
      <w:r w:rsidR="00614AB9" w:rsidRPr="000023FD">
        <w:rPr>
          <w:rFonts w:ascii="Cambria" w:hAnsi="Cambria" w:cs="Arial"/>
          <w:noProof/>
          <w:sz w:val="22"/>
          <w:lang w:val="es-ES"/>
        </w:rPr>
        <w:t>CC_ES001_TipoPenalidad</w:t>
      </w:r>
      <w:r w:rsidR="00614AB9" w:rsidRPr="000023FD">
        <w:rPr>
          <w:rFonts w:ascii="Cambria" w:hAnsi="Cambria" w:cs="Arial"/>
          <w:noProof/>
          <w:sz w:val="22"/>
        </w:rPr>
        <w:tab/>
      </w:r>
      <w:r w:rsidRPr="000023FD">
        <w:rPr>
          <w:rFonts w:ascii="Cambria" w:hAnsi="Cambria" w:cs="Arial"/>
          <w:noProof/>
          <w:sz w:val="22"/>
        </w:rPr>
        <w:fldChar w:fldCharType="begin"/>
      </w:r>
      <w:r w:rsidR="00614AB9" w:rsidRPr="000023FD">
        <w:rPr>
          <w:rFonts w:ascii="Cambria" w:hAnsi="Cambria" w:cs="Arial"/>
          <w:noProof/>
          <w:sz w:val="22"/>
        </w:rPr>
        <w:instrText xml:space="preserve"> PAGEREF _Toc335252789 \h </w:instrText>
      </w:r>
      <w:r w:rsidRPr="000023FD">
        <w:rPr>
          <w:rFonts w:ascii="Cambria" w:hAnsi="Cambria" w:cs="Arial"/>
          <w:noProof/>
          <w:sz w:val="22"/>
        </w:rPr>
      </w:r>
      <w:r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2.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CC_ES002_Penalidad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_Toc335252790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3.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CC_ES003_BuenaPro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_Toc335252791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4.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CC_ES004_TipoSolicitud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_Toc335252792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4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5.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CC_ES005_Solicitud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_Toc335252793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6.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CC_ES006_ClausulaPredefinida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_Toc335252794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7.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CC_ES007_Contrato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_Toc335252795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8.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CC_ES008_Cliente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_Toc335252796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5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>
      <w:pPr>
        <w:pStyle w:val="TDC1"/>
        <w:tabs>
          <w:tab w:val="left" w:pos="432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9.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CC_ES009_Cierre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_Toc335252797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10.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CC_ES010_Adenda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_Toc335252798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11.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CC_ES011_TipoContrato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_Toc335252799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12.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CC_ES012_Rol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_Toc335252800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6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13.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CC_ES013_LineaServicio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_Toc335252801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14.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CC_ES014_Servicio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_Toc335252802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15.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CC_ES015_SLA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_Toc335252803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0023FD" w:rsidRDefault="00614AB9" w:rsidP="00614AB9">
      <w:pPr>
        <w:pStyle w:val="TDC1"/>
        <w:tabs>
          <w:tab w:val="left" w:pos="426"/>
        </w:tabs>
        <w:rPr>
          <w:rFonts w:ascii="Cambria" w:hAnsi="Cambria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16.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CC_ES016_Anulación</w:t>
      </w:r>
      <w:r w:rsidRPr="000023FD">
        <w:rPr>
          <w:rFonts w:ascii="Cambria" w:hAnsi="Cambria" w:cs="Arial"/>
          <w:noProof/>
          <w:sz w:val="22"/>
        </w:rPr>
        <w:tab/>
      </w:r>
      <w:r w:rsidR="00CF3C0D" w:rsidRPr="000023FD">
        <w:rPr>
          <w:rFonts w:ascii="Cambria" w:hAnsi="Cambria" w:cs="Arial"/>
          <w:noProof/>
          <w:sz w:val="22"/>
        </w:rPr>
        <w:fldChar w:fldCharType="begin"/>
      </w:r>
      <w:r w:rsidRPr="000023FD">
        <w:rPr>
          <w:rFonts w:ascii="Cambria" w:hAnsi="Cambria" w:cs="Arial"/>
          <w:noProof/>
          <w:sz w:val="22"/>
        </w:rPr>
        <w:instrText xml:space="preserve"> PAGEREF _Toc335252804 \h </w:instrText>
      </w:r>
      <w:r w:rsidR="00CF3C0D" w:rsidRPr="000023FD">
        <w:rPr>
          <w:rFonts w:ascii="Cambria" w:hAnsi="Cambria" w:cs="Arial"/>
          <w:noProof/>
          <w:sz w:val="22"/>
        </w:rPr>
      </w:r>
      <w:r w:rsidR="00CF3C0D" w:rsidRPr="000023FD">
        <w:rPr>
          <w:rFonts w:ascii="Cambria" w:hAnsi="Cambria" w:cs="Arial"/>
          <w:noProof/>
          <w:sz w:val="22"/>
        </w:rPr>
        <w:fldChar w:fldCharType="separate"/>
      </w:r>
      <w:r w:rsidR="00864EF2" w:rsidRPr="000023FD">
        <w:rPr>
          <w:rFonts w:ascii="Cambria" w:hAnsi="Cambria" w:cs="Arial"/>
          <w:noProof/>
          <w:sz w:val="22"/>
        </w:rPr>
        <w:t>7</w:t>
      </w:r>
      <w:r w:rsidR="00CF3C0D" w:rsidRPr="000023FD">
        <w:rPr>
          <w:rFonts w:ascii="Cambria" w:hAnsi="Cambria" w:cs="Arial"/>
          <w:noProof/>
          <w:sz w:val="22"/>
        </w:rPr>
        <w:fldChar w:fldCharType="end"/>
      </w:r>
    </w:p>
    <w:p w:rsidR="00614AB9" w:rsidRPr="008A24DA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4"/>
          <w:szCs w:val="22"/>
          <w:lang w:eastAsia="es-PE"/>
        </w:rPr>
      </w:pPr>
      <w:r w:rsidRPr="000023FD">
        <w:rPr>
          <w:rFonts w:ascii="Cambria" w:hAnsi="Cambria" w:cs="Arial"/>
          <w:noProof/>
          <w:sz w:val="22"/>
          <w:lang w:val="es-ES"/>
        </w:rPr>
        <w:t>17.</w:t>
      </w:r>
      <w:r w:rsidRPr="000023FD">
        <w:rPr>
          <w:rFonts w:ascii="Cambria" w:hAnsi="Cambria" w:cs="Arial"/>
          <w:noProof/>
          <w:sz w:val="24"/>
          <w:szCs w:val="22"/>
          <w:lang w:eastAsia="es-PE"/>
        </w:rPr>
        <w:tab/>
      </w:r>
      <w:r w:rsidRPr="000023FD">
        <w:rPr>
          <w:rFonts w:ascii="Cambria" w:hAnsi="Cambria" w:cs="Arial"/>
          <w:noProof/>
          <w:sz w:val="22"/>
          <w:lang w:val="es-ES"/>
        </w:rPr>
        <w:t>CC_ES017_CartaFianza</w:t>
      </w:r>
      <w:r w:rsidRPr="008A24DA">
        <w:rPr>
          <w:rFonts w:ascii="Arial" w:hAnsi="Arial" w:cs="Arial"/>
          <w:noProof/>
          <w:sz w:val="22"/>
        </w:rPr>
        <w:tab/>
      </w:r>
      <w:r w:rsidR="00CF3C0D" w:rsidRPr="008A24DA">
        <w:rPr>
          <w:rFonts w:ascii="Arial" w:hAnsi="Arial" w:cs="Arial"/>
          <w:noProof/>
          <w:sz w:val="22"/>
        </w:rPr>
        <w:fldChar w:fldCharType="begin"/>
      </w:r>
      <w:r w:rsidRPr="008A24DA">
        <w:rPr>
          <w:rFonts w:ascii="Arial" w:hAnsi="Arial" w:cs="Arial"/>
          <w:noProof/>
          <w:sz w:val="22"/>
        </w:rPr>
        <w:instrText xml:space="preserve"> PAGEREF _Toc335252805 \h </w:instrText>
      </w:r>
      <w:r w:rsidR="00CF3C0D" w:rsidRPr="008A24DA">
        <w:rPr>
          <w:rFonts w:ascii="Arial" w:hAnsi="Arial" w:cs="Arial"/>
          <w:noProof/>
          <w:sz w:val="22"/>
        </w:rPr>
      </w:r>
      <w:r w:rsidR="00CF3C0D" w:rsidRPr="008A24DA">
        <w:rPr>
          <w:rFonts w:ascii="Arial" w:hAnsi="Arial" w:cs="Arial"/>
          <w:noProof/>
          <w:sz w:val="22"/>
        </w:rPr>
        <w:fldChar w:fldCharType="separate"/>
      </w:r>
      <w:r w:rsidR="00864EF2">
        <w:rPr>
          <w:rFonts w:ascii="Arial" w:hAnsi="Arial" w:cs="Arial"/>
          <w:noProof/>
          <w:sz w:val="22"/>
        </w:rPr>
        <w:t>7</w:t>
      </w:r>
      <w:r w:rsidR="00CF3C0D" w:rsidRPr="008A24DA">
        <w:rPr>
          <w:rFonts w:ascii="Arial" w:hAnsi="Arial" w:cs="Arial"/>
          <w:noProof/>
          <w:sz w:val="22"/>
        </w:rPr>
        <w:fldChar w:fldCharType="end"/>
      </w:r>
    </w:p>
    <w:p w:rsidR="00D96EEB" w:rsidRPr="008A24DA" w:rsidRDefault="00CF3C0D">
      <w:pPr>
        <w:pStyle w:val="Ttulo"/>
        <w:rPr>
          <w:rFonts w:cs="Arial"/>
          <w:sz w:val="36"/>
        </w:rPr>
      </w:pPr>
      <w:r w:rsidRPr="008A24DA">
        <w:rPr>
          <w:rFonts w:cs="Arial"/>
          <w:sz w:val="36"/>
        </w:rPr>
        <w:fldChar w:fldCharType="end"/>
      </w:r>
      <w:r w:rsidR="00D96EEB" w:rsidRPr="008A24DA">
        <w:rPr>
          <w:rFonts w:cs="Arial"/>
          <w:sz w:val="36"/>
        </w:rPr>
        <w:br w:type="page"/>
      </w:r>
      <w:r w:rsidR="00E647E2" w:rsidRPr="008A24DA">
        <w:rPr>
          <w:rFonts w:cs="Arial"/>
          <w:kern w:val="32"/>
          <w:sz w:val="36"/>
          <w:lang w:val="es-ES"/>
        </w:rPr>
        <w:lastRenderedPageBreak/>
        <w:fldChar w:fldCharType="begin"/>
      </w:r>
      <w:r w:rsidR="00E647E2" w:rsidRPr="008A24DA">
        <w:rPr>
          <w:rFonts w:cs="Arial"/>
          <w:kern w:val="32"/>
          <w:sz w:val="36"/>
          <w:lang w:val="es-ES"/>
        </w:rPr>
        <w:instrText xml:space="preserve"> TITLE  \* MERGEFORMAT </w:instrText>
      </w:r>
      <w:r w:rsidR="00E647E2" w:rsidRPr="008A24DA">
        <w:rPr>
          <w:rFonts w:cs="Arial"/>
          <w:kern w:val="32"/>
          <w:sz w:val="36"/>
          <w:lang w:val="es-ES"/>
        </w:rPr>
        <w:fldChar w:fldCharType="separate"/>
      </w:r>
      <w:r w:rsidR="00D96EEB" w:rsidRPr="008A24DA">
        <w:rPr>
          <w:rFonts w:cs="Arial"/>
          <w:kern w:val="32"/>
          <w:sz w:val="36"/>
          <w:lang w:val="es-ES"/>
        </w:rPr>
        <w:t>Diccionario de clases</w:t>
      </w:r>
      <w:r w:rsidR="00E647E2" w:rsidRPr="008A24DA">
        <w:rPr>
          <w:rFonts w:cs="Arial"/>
          <w:kern w:val="32"/>
          <w:sz w:val="36"/>
          <w:lang w:val="es-ES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0" w:name="_Toc148951917"/>
      <w:bookmarkStart w:id="1" w:name="_Toc335252789"/>
      <w:bookmarkStart w:id="2" w:name="_Toc106015681"/>
      <w:r w:rsidRPr="000E388A">
        <w:rPr>
          <w:rFonts w:cs="Arial"/>
          <w:lang w:val="es-ES"/>
        </w:rPr>
        <w:t>CC_ES001_TipoPenalidad</w:t>
      </w:r>
      <w:bookmarkEnd w:id="0"/>
      <w:bookmarkEnd w:id="1"/>
    </w:p>
    <w:p w:rsidR="0000048F" w:rsidRPr="0000048F" w:rsidRDefault="0000048F" w:rsidP="0000048F">
      <w:pPr>
        <w:pStyle w:val="InfoBlue"/>
      </w:pPr>
      <w:r w:rsidRPr="0000048F">
        <w:t>Es una categorización que se da a las penalidades registradas.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00048F" w:rsidRPr="000E388A" w:rsidTr="00E647E2">
        <w:trPr>
          <w:cantSplit/>
        </w:trPr>
        <w:tc>
          <w:tcPr>
            <w:tcW w:w="2193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penalidad</w:t>
            </w:r>
          </w:p>
        </w:tc>
        <w:tc>
          <w:tcPr>
            <w:tcW w:w="1319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00048F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00048F" w:rsidRPr="000E388A" w:rsidRDefault="0000048F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3" w:name="_Toc148951919"/>
      <w:bookmarkStart w:id="4" w:name="_Toc335252790"/>
      <w:r w:rsidRPr="000E388A">
        <w:rPr>
          <w:rFonts w:cs="Arial"/>
          <w:lang w:val="es-ES"/>
        </w:rPr>
        <w:t>CC_ES002_Penalidad</w:t>
      </w:r>
      <w:bookmarkEnd w:id="2"/>
      <w:bookmarkEnd w:id="3"/>
      <w:bookmarkEnd w:id="4"/>
    </w:p>
    <w:p w:rsidR="0000048F" w:rsidRPr="00A46D0B" w:rsidRDefault="0000048F" w:rsidP="0000048F">
      <w:pPr>
        <w:pStyle w:val="InfoBlue"/>
      </w:pPr>
      <w:bookmarkStart w:id="5" w:name="_Toc148951920"/>
      <w:r w:rsidRPr="00A46D0B">
        <w:t>Son las penalidades que se registran con el contrato y serán aplicables en caso no se cumpla el contrato por parte del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5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00048F">
            <w:pPr>
              <w:tabs>
                <w:tab w:val="right" w:pos="2746"/>
              </w:tabs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  <w:r w:rsidR="0000048F">
              <w:rPr>
                <w:rFonts w:ascii="Arial" w:hAnsi="Arial" w:cs="Arial"/>
                <w:b/>
                <w:lang w:val="es-ES"/>
              </w:rPr>
              <w:tab/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la penalidad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Porcentaje que afecta al contrato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Moneda del monto afectado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Registro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penalidad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3E4CAF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6" w:name="_Toc335252791"/>
      <w:r w:rsidRPr="000E388A">
        <w:rPr>
          <w:rFonts w:cs="Arial"/>
          <w:lang w:val="es-ES"/>
        </w:rPr>
        <w:t>CC_ES003_BuenaPro</w:t>
      </w:r>
      <w:bookmarkEnd w:id="6"/>
    </w:p>
    <w:p w:rsidR="00D96EEB" w:rsidRPr="000E388A" w:rsidRDefault="005C1EEC" w:rsidP="0000048F">
      <w:pPr>
        <w:pStyle w:val="InfoBlue"/>
      </w:pPr>
      <w:r>
        <w:t xml:space="preserve">Esta Clase representa la </w:t>
      </w:r>
      <w:proofErr w:type="spellStart"/>
      <w:r>
        <w:t>BuenaPro</w:t>
      </w:r>
      <w:proofErr w:type="spellEnd"/>
      <w:r>
        <w:t xml:space="preserve"> autorizada por el Cliente.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Buena Pro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Convocatoria</w:t>
            </w:r>
          </w:p>
        </w:tc>
        <w:tc>
          <w:tcPr>
            <w:tcW w:w="2886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 convocatoria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Default="00893FCC" w:rsidP="00893FC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</w:t>
            </w:r>
          </w:p>
        </w:tc>
        <w:tc>
          <w:tcPr>
            <w:tcW w:w="2886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Puntaje obtenido</w:t>
            </w:r>
          </w:p>
        </w:tc>
        <w:tc>
          <w:tcPr>
            <w:tcW w:w="1319" w:type="dxa"/>
          </w:tcPr>
          <w:p w:rsidR="00893FCC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Monto ofrecido</w:t>
            </w:r>
          </w:p>
        </w:tc>
        <w:tc>
          <w:tcPr>
            <w:tcW w:w="1319" w:type="dxa"/>
          </w:tcPr>
          <w:p w:rsidR="00E647E2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</w:t>
            </w:r>
          </w:p>
        </w:tc>
        <w:tc>
          <w:tcPr>
            <w:tcW w:w="2886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Buena Pro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A0576E" w:rsidRPr="00A0576E" w:rsidRDefault="00A0576E" w:rsidP="00A0576E">
      <w:pPr>
        <w:pStyle w:val="Ttulo1"/>
        <w:numPr>
          <w:ilvl w:val="0"/>
          <w:numId w:val="0"/>
        </w:numPr>
        <w:spacing w:before="0" w:after="0"/>
        <w:ind w:left="360"/>
        <w:rPr>
          <w:rFonts w:ascii="Arial" w:hAnsi="Arial" w:cs="Arial"/>
          <w:sz w:val="20"/>
          <w:szCs w:val="20"/>
          <w:lang w:val="es-ES"/>
        </w:rPr>
      </w:pPr>
      <w:bookmarkStart w:id="7" w:name="_Toc335252792"/>
    </w:p>
    <w:p w:rsidR="00D96EEB" w:rsidRPr="000E388A" w:rsidRDefault="00D96EEB" w:rsidP="00A0576E">
      <w:pPr>
        <w:pStyle w:val="Ttulo1"/>
        <w:ind w:left="360" w:hanging="360"/>
        <w:rPr>
          <w:rFonts w:cs="Arial"/>
          <w:lang w:val="es-ES"/>
        </w:rPr>
      </w:pPr>
      <w:r w:rsidRPr="000E388A">
        <w:rPr>
          <w:rFonts w:cs="Arial"/>
          <w:lang w:val="es-ES"/>
        </w:rPr>
        <w:t>CC_ES004_TipoSolicitud</w:t>
      </w:r>
      <w:bookmarkEnd w:id="7"/>
    </w:p>
    <w:p w:rsidR="00B6044C" w:rsidRPr="0000048F" w:rsidRDefault="00B6044C" w:rsidP="00B6044C">
      <w:pPr>
        <w:pStyle w:val="InfoBlue"/>
      </w:pPr>
      <w:r w:rsidRPr="0000048F">
        <w:t xml:space="preserve">Es una categorización que se da a las </w:t>
      </w:r>
      <w:r>
        <w:t>solicitudes generadas.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Descripción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B6044C" w:rsidRPr="000E388A" w:rsidTr="002B5187">
        <w:trPr>
          <w:cantSplit/>
        </w:trPr>
        <w:tc>
          <w:tcPr>
            <w:tcW w:w="2193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B6044C" w:rsidRPr="000E388A" w:rsidRDefault="00B6044C" w:rsidP="00E3430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Estado del tipo de </w:t>
            </w:r>
            <w:r w:rsidR="00E3430F">
              <w:rPr>
                <w:rFonts w:ascii="Arial" w:hAnsi="Arial" w:cs="Arial"/>
                <w:lang w:val="es-ES"/>
              </w:rPr>
              <w:t>solicitud</w:t>
            </w:r>
          </w:p>
        </w:tc>
        <w:tc>
          <w:tcPr>
            <w:tcW w:w="1319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B6044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B6044C" w:rsidRPr="000E388A" w:rsidRDefault="00B6044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8" w:name="_Toc335252793"/>
      <w:r w:rsidRPr="000E388A">
        <w:rPr>
          <w:rFonts w:cs="Arial"/>
          <w:lang w:val="es-ES"/>
        </w:rPr>
        <w:lastRenderedPageBreak/>
        <w:t>CC_ES005_Solicitud</w:t>
      </w:r>
      <w:bookmarkEnd w:id="8"/>
    </w:p>
    <w:p w:rsidR="00137176" w:rsidRPr="004C6F67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</w:t>
      </w:r>
      <w:r>
        <w:rPr>
          <w:rFonts w:ascii="Arial" w:hAnsi="Arial" w:cs="Arial"/>
          <w:lang w:val="es-ES"/>
        </w:rPr>
        <w:t xml:space="preserve"> </w:t>
      </w:r>
      <w:r w:rsidRPr="004C6F67">
        <w:rPr>
          <w:rFonts w:ascii="Arial" w:hAnsi="Arial" w:cs="Arial"/>
          <w:lang w:val="es-ES"/>
        </w:rPr>
        <w:t>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solicitud</w:t>
      </w:r>
      <w:r>
        <w:rPr>
          <w:rFonts w:ascii="Arial" w:hAnsi="Arial" w:cs="Arial"/>
          <w:lang w:val="es-ES"/>
        </w:rPr>
        <w:t>es</w:t>
      </w:r>
      <w:r w:rsidRPr="004C6F67">
        <w:rPr>
          <w:rFonts w:ascii="Arial" w:hAnsi="Arial" w:cs="Arial"/>
          <w:lang w:val="es-ES"/>
        </w:rPr>
        <w:t xml:space="preserve"> de cambio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o requerimiento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s/</w:t>
      </w:r>
      <w:r w:rsidRPr="004C6F67">
        <w:rPr>
          <w:rFonts w:ascii="Arial" w:hAnsi="Arial" w:cs="Arial"/>
          <w:lang w:val="es-ES"/>
        </w:rPr>
        <w:t>adenda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NumeroSolicitud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 la solicitud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137176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57032" w:rsidRPr="000E388A" w:rsidTr="00E647E2">
        <w:trPr>
          <w:cantSplit/>
        </w:trPr>
        <w:tc>
          <w:tcPr>
            <w:tcW w:w="2193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Cliente</w:t>
            </w:r>
          </w:p>
        </w:tc>
        <w:tc>
          <w:tcPr>
            <w:tcW w:w="2886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cliente en referencia</w:t>
            </w:r>
          </w:p>
        </w:tc>
        <w:tc>
          <w:tcPr>
            <w:tcW w:w="1319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57032" w:rsidRPr="000E388A" w:rsidTr="00E647E2">
        <w:trPr>
          <w:cantSplit/>
        </w:trPr>
        <w:tc>
          <w:tcPr>
            <w:tcW w:w="2193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Tipo Cliente</w:t>
            </w:r>
          </w:p>
        </w:tc>
        <w:tc>
          <w:tcPr>
            <w:tcW w:w="2886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Categorización de cliente</w:t>
            </w:r>
          </w:p>
        </w:tc>
        <w:tc>
          <w:tcPr>
            <w:tcW w:w="1319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57032" w:rsidRDefault="0015703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Revisado</w:t>
            </w:r>
          </w:p>
        </w:tc>
        <w:tc>
          <w:tcPr>
            <w:tcW w:w="2886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 caso la solicitud este revisada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Buena Pro</w:t>
            </w:r>
          </w:p>
        </w:tc>
        <w:tc>
          <w:tcPr>
            <w:tcW w:w="2886" w:type="dxa"/>
          </w:tcPr>
          <w:p w:rsidR="00863866" w:rsidRDefault="0072474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863866">
              <w:rPr>
                <w:rFonts w:ascii="Arial" w:hAnsi="Arial" w:cs="Arial"/>
                <w:lang w:val="es-ES"/>
              </w:rPr>
              <w:t xml:space="preserve"> de la Buena Pro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63866" w:rsidRPr="000E388A" w:rsidTr="00E647E2">
        <w:trPr>
          <w:cantSplit/>
        </w:trPr>
        <w:tc>
          <w:tcPr>
            <w:tcW w:w="2193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Carta Fianza</w:t>
            </w:r>
          </w:p>
        </w:tc>
        <w:tc>
          <w:tcPr>
            <w:tcW w:w="2886" w:type="dxa"/>
          </w:tcPr>
          <w:p w:rsidR="00863866" w:rsidRDefault="00724746" w:rsidP="007247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Código</w:t>
            </w:r>
            <w:r w:rsidR="00863866">
              <w:rPr>
                <w:rFonts w:ascii="Arial" w:hAnsi="Arial" w:cs="Arial"/>
                <w:lang w:val="es-ES"/>
              </w:rPr>
              <w:t xml:space="preserve"> de Carta Fianza</w:t>
            </w:r>
          </w:p>
        </w:tc>
        <w:tc>
          <w:tcPr>
            <w:tcW w:w="1319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63866" w:rsidRDefault="0086386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157032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4"/>
      <w:r w:rsidRPr="000E388A">
        <w:rPr>
          <w:rFonts w:cs="Arial"/>
          <w:lang w:val="es-ES"/>
        </w:rPr>
        <w:t>CC_ES006_ClausulaPredefinida</w:t>
      </w:r>
      <w:bookmarkEnd w:id="9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760B2A" w:rsidRPr="000E388A" w:rsidTr="00760B2A">
        <w:trPr>
          <w:cantSplit/>
          <w:trHeight w:val="105"/>
        </w:trPr>
        <w:tc>
          <w:tcPr>
            <w:tcW w:w="2193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NumeroClausula</w:t>
            </w:r>
            <w:proofErr w:type="spellEnd"/>
          </w:p>
        </w:tc>
        <w:tc>
          <w:tcPr>
            <w:tcW w:w="2886" w:type="dxa"/>
          </w:tcPr>
          <w:p w:rsidR="00760B2A" w:rsidRPr="000E388A" w:rsidRDefault="00760B2A" w:rsidP="00421DD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clausula</w:t>
            </w:r>
          </w:p>
        </w:tc>
        <w:tc>
          <w:tcPr>
            <w:tcW w:w="1319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760B2A" w:rsidRPr="000E388A" w:rsidRDefault="00760B2A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760B2A" w:rsidRPr="0069722D" w:rsidRDefault="00760B2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760B2A" w:rsidRPr="000E388A" w:rsidTr="005C1EEC">
        <w:trPr>
          <w:cantSplit/>
          <w:trHeight w:val="105"/>
        </w:trPr>
        <w:tc>
          <w:tcPr>
            <w:tcW w:w="2193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r>
              <w:rPr>
                <w:rFonts w:ascii="Arial" w:hAnsi="Arial" w:cs="Arial"/>
                <w:lang w:val="es-ES"/>
              </w:rPr>
              <w:t>Corta</w:t>
            </w:r>
            <w:proofErr w:type="spellEnd"/>
          </w:p>
        </w:tc>
        <w:tc>
          <w:tcPr>
            <w:tcW w:w="2886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</w:t>
            </w:r>
            <w:r>
              <w:rPr>
                <w:rFonts w:ascii="Arial" w:hAnsi="Arial" w:cs="Arial"/>
                <w:lang w:val="es-ES"/>
              </w:rPr>
              <w:t xml:space="preserve">corta </w:t>
            </w:r>
            <w:r w:rsidRPr="000E388A">
              <w:rPr>
                <w:rFonts w:ascii="Arial" w:hAnsi="Arial" w:cs="Arial"/>
                <w:lang w:val="es-ES"/>
              </w:rPr>
              <w:t>de clausula</w:t>
            </w:r>
          </w:p>
        </w:tc>
        <w:tc>
          <w:tcPr>
            <w:tcW w:w="1319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760B2A" w:rsidRPr="000E388A" w:rsidRDefault="00760B2A" w:rsidP="005C1EEC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760B2A" w:rsidRDefault="00760B2A" w:rsidP="005C1EE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760B2A">
        <w:trPr>
          <w:cantSplit/>
          <w:trHeight w:val="105"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r w:rsidR="00760B2A">
              <w:rPr>
                <w:rFonts w:ascii="Arial" w:hAnsi="Arial" w:cs="Arial"/>
                <w:lang w:val="es-ES"/>
              </w:rPr>
              <w:t>Larga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760B2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</w:t>
            </w:r>
            <w:r w:rsidR="00760B2A">
              <w:rPr>
                <w:rFonts w:ascii="Arial" w:hAnsi="Arial" w:cs="Arial"/>
                <w:lang w:val="es-ES"/>
              </w:rPr>
              <w:t xml:space="preserve">larga </w:t>
            </w:r>
            <w:r w:rsidRPr="000E388A">
              <w:rPr>
                <w:rFonts w:ascii="Arial" w:hAnsi="Arial" w:cs="Arial"/>
                <w:lang w:val="es-ES"/>
              </w:rPr>
              <w:t>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FecReg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Default="00E647E2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69722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5"/>
      <w:r w:rsidRPr="000E388A">
        <w:rPr>
          <w:rFonts w:cs="Arial"/>
          <w:lang w:val="es-ES"/>
        </w:rPr>
        <w:t>CC_ES007_Contrato</w:t>
      </w:r>
      <w:bookmarkEnd w:id="10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NumeroContrato</w:t>
            </w:r>
            <w:proofErr w:type="spellEnd"/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FechaEmision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FechaFirma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TipoCambio</w:t>
            </w:r>
            <w:proofErr w:type="spellEnd"/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MontoMN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E647E2" w:rsidRPr="000E388A" w:rsidTr="002B5187">
        <w:trPr>
          <w:cantSplit/>
        </w:trPr>
        <w:tc>
          <w:tcPr>
            <w:tcW w:w="2193" w:type="dxa"/>
          </w:tcPr>
          <w:p w:rsidR="00E647E2" w:rsidRPr="000E388A" w:rsidRDefault="00E647E2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MontoME</w:t>
            </w:r>
            <w:proofErr w:type="spellEnd"/>
          </w:p>
        </w:tc>
        <w:tc>
          <w:tcPr>
            <w:tcW w:w="2886" w:type="dxa"/>
          </w:tcPr>
          <w:p w:rsidR="00E647E2" w:rsidRPr="000E388A" w:rsidRDefault="00E647E2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E647E2" w:rsidRPr="000E388A" w:rsidRDefault="00E647E2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E647E2" w:rsidRPr="000E388A" w:rsidRDefault="00E647E2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6"/>
      <w:r w:rsidRPr="000E388A">
        <w:rPr>
          <w:rFonts w:cs="Arial"/>
          <w:lang w:val="es-ES"/>
        </w:rPr>
        <w:lastRenderedPageBreak/>
        <w:t>CC_ES008_Cliente</w:t>
      </w:r>
      <w:bookmarkEnd w:id="11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</w:t>
      </w:r>
      <w:r w:rsidRPr="000C3B03">
        <w:rPr>
          <w:rFonts w:ascii="Arial" w:hAnsi="Arial" w:cs="Arial"/>
          <w:lang w:val="es-ES"/>
        </w:rPr>
        <w:t>representa los clientes registrados</w:t>
      </w:r>
      <w:r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NumeroCliente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RazonSocial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social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RUC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Direccion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 del cliente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Telefono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Email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 electrónico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FechaRegistro</w:t>
            </w:r>
            <w:proofErr w:type="spellEnd"/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registro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E647E2">
        <w:trPr>
          <w:cantSplit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cliente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7"/>
      <w:r w:rsidRPr="000E388A">
        <w:rPr>
          <w:rFonts w:cs="Arial"/>
          <w:lang w:val="es-ES"/>
        </w:rPr>
        <w:t>CC_ES009_Cierre</w:t>
      </w:r>
      <w:bookmarkEnd w:id="12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E4737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8"/>
      <w:r w:rsidRPr="000E388A">
        <w:rPr>
          <w:rFonts w:cs="Arial"/>
          <w:lang w:val="es-ES"/>
        </w:rPr>
        <w:t>CC_ES010_Adenda</w:t>
      </w:r>
      <w:bookmarkEnd w:id="13"/>
    </w:p>
    <w:p w:rsidR="00D96EEB" w:rsidRPr="000E388A" w:rsidRDefault="005C1EEC" w:rsidP="0000048F">
      <w:pPr>
        <w:pStyle w:val="InfoBlue"/>
      </w:pPr>
      <w:r>
        <w:t>Esta Clase representa las adendas firmadas con los Clientes.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FechaInicio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inicio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FechaTermino</w:t>
            </w:r>
            <w:proofErr w:type="spellEnd"/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fin de la Adenda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por la generación de la adenda.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9"/>
      <w:r w:rsidRPr="000E388A">
        <w:rPr>
          <w:rFonts w:cs="Arial"/>
          <w:lang w:val="es-ES"/>
        </w:rPr>
        <w:t>CC_ES011_TipoContrato</w:t>
      </w:r>
      <w:bookmarkEnd w:id="14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800"/>
      <w:r w:rsidRPr="000E388A">
        <w:rPr>
          <w:rFonts w:cs="Arial"/>
          <w:lang w:val="es-ES"/>
        </w:rPr>
        <w:lastRenderedPageBreak/>
        <w:t>CC_ES012_Rol</w:t>
      </w:r>
      <w:bookmarkEnd w:id="15"/>
    </w:p>
    <w:p w:rsidR="00D96EEB" w:rsidRPr="000E388A" w:rsidRDefault="00111099" w:rsidP="0000048F">
      <w:pPr>
        <w:pStyle w:val="InfoBlue"/>
      </w:pPr>
      <w:r>
        <w:t>Esta Clase representa los diferentes roles asociados al seguimiento del Contrato.</w:t>
      </w:r>
      <w:bookmarkStart w:id="16" w:name="_GoBack"/>
      <w:bookmarkEnd w:id="16"/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Rol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3F4F56" w:rsidRPr="000E388A" w:rsidTr="002B5187">
        <w:trPr>
          <w:cantSplit/>
        </w:trPr>
        <w:tc>
          <w:tcPr>
            <w:tcW w:w="2193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Nivel</w:t>
            </w:r>
          </w:p>
        </w:tc>
        <w:tc>
          <w:tcPr>
            <w:tcW w:w="2886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Accesos de seguridad</w:t>
            </w:r>
          </w:p>
        </w:tc>
        <w:tc>
          <w:tcPr>
            <w:tcW w:w="1319" w:type="dxa"/>
          </w:tcPr>
          <w:p w:rsidR="003F4F56" w:rsidRPr="000E388A" w:rsidRDefault="003F4F5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1174" w:type="dxa"/>
          </w:tcPr>
          <w:p w:rsidR="003F4F56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Descripción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PlazoMaximo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Plazo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másimo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Estado de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Linea</w:t>
            </w:r>
            <w:proofErr w:type="spellEnd"/>
            <w:r w:rsidRPr="000E388A">
              <w:rPr>
                <w:rFonts w:ascii="Arial" w:hAnsi="Arial" w:cs="Arial"/>
                <w:lang w:val="es-ES"/>
              </w:rPr>
              <w:t xml:space="preserve"> de servicio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75789D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0048F" w:rsidRDefault="0000048F" w:rsidP="0000048F">
      <w:pPr>
        <w:pStyle w:val="InfoBlue"/>
      </w:pPr>
      <w:r w:rsidRPr="0000048F">
        <w:t>Esta clase representa los tipos de SLA que maneja TMD.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SLA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E647E2">
        <w:trPr>
          <w:cantSplit/>
        </w:trPr>
        <w:tc>
          <w:tcPr>
            <w:tcW w:w="2193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893FCC" w:rsidRPr="000E388A" w:rsidRDefault="00893FCC" w:rsidP="0000048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SLA, es decir si esta vigente o no</w:t>
            </w:r>
          </w:p>
        </w:tc>
        <w:tc>
          <w:tcPr>
            <w:tcW w:w="1319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893FCC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893FCC" w:rsidRDefault="00893FCC">
            <w:r w:rsidRPr="005B277B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137176" w:rsidRDefault="00137176" w:rsidP="00137176">
      <w:pPr>
        <w:spacing w:after="240"/>
        <w:ind w:left="360"/>
        <w:rPr>
          <w:rFonts w:ascii="Arial" w:hAnsi="Arial" w:cs="Arial"/>
          <w:lang w:val="es-ES"/>
        </w:rPr>
      </w:pPr>
      <w:r w:rsidRPr="004C6F67">
        <w:rPr>
          <w:rFonts w:ascii="Arial" w:hAnsi="Arial" w:cs="Arial"/>
          <w:lang w:val="es-ES"/>
        </w:rPr>
        <w:t>Esta clase representa la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 xml:space="preserve"> anulaci</w:t>
      </w:r>
      <w:r>
        <w:rPr>
          <w:rFonts w:ascii="Arial" w:hAnsi="Arial" w:cs="Arial"/>
          <w:lang w:val="es-ES"/>
        </w:rPr>
        <w:t>ones</w:t>
      </w:r>
      <w:r w:rsidRPr="004C6F6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registradas para los</w:t>
      </w:r>
      <w:r w:rsidRPr="004C6F67">
        <w:rPr>
          <w:rFonts w:ascii="Arial" w:hAnsi="Arial" w:cs="Arial"/>
          <w:lang w:val="es-ES"/>
        </w:rPr>
        <w:t xml:space="preserve"> contrato</w:t>
      </w:r>
      <w:r>
        <w:rPr>
          <w:rFonts w:ascii="Arial" w:hAnsi="Arial" w:cs="Arial"/>
          <w:lang w:val="es-ES"/>
        </w:rPr>
        <w:t>s</w:t>
      </w:r>
      <w:r w:rsidRPr="004C6F67">
        <w:rPr>
          <w:rFonts w:ascii="Arial" w:hAnsi="Arial" w:cs="Arial"/>
          <w:lang w:val="es-ES"/>
        </w:rPr>
        <w:t>.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FechaAnulacion</w:t>
            </w:r>
            <w:proofErr w:type="spellEnd"/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Razón de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37176" w:rsidRPr="000E388A" w:rsidTr="002B5187">
        <w:trPr>
          <w:cantSplit/>
        </w:trPr>
        <w:tc>
          <w:tcPr>
            <w:tcW w:w="2193" w:type="dxa"/>
          </w:tcPr>
          <w:p w:rsidR="00137176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Persona que autoriza la anulación del contrato</w:t>
            </w:r>
          </w:p>
        </w:tc>
        <w:tc>
          <w:tcPr>
            <w:tcW w:w="1319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37176" w:rsidRPr="000E388A" w:rsidRDefault="00137176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00048F">
      <w:pPr>
        <w:pStyle w:val="InfoBlue"/>
      </w:pPr>
      <w:r w:rsidRPr="000E388A"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Descripcion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TipoMoneda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9309EA" w:rsidRPr="000E388A" w:rsidTr="002B5187">
        <w:trPr>
          <w:cantSplit/>
        </w:trPr>
        <w:tc>
          <w:tcPr>
            <w:tcW w:w="2193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9309EA" w:rsidRPr="000E388A" w:rsidRDefault="009309EA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9309EA" w:rsidRPr="000E388A" w:rsidRDefault="009309EA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Double</w:t>
            </w:r>
            <w:proofErr w:type="spellEnd"/>
          </w:p>
        </w:tc>
        <w:tc>
          <w:tcPr>
            <w:tcW w:w="1325" w:type="dxa"/>
          </w:tcPr>
          <w:p w:rsidR="009309EA" w:rsidRPr="000E388A" w:rsidRDefault="009309EA" w:rsidP="00E367A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9309EA" w:rsidRPr="000E388A" w:rsidRDefault="009309EA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E647E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893FCC" w:rsidRPr="000E388A" w:rsidTr="002B5187">
        <w:trPr>
          <w:cantSplit/>
        </w:trPr>
        <w:tc>
          <w:tcPr>
            <w:tcW w:w="2193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NroDocumento</w:t>
            </w:r>
            <w:proofErr w:type="spellEnd"/>
          </w:p>
        </w:tc>
        <w:tc>
          <w:tcPr>
            <w:tcW w:w="2886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Número de documento del </w:t>
            </w:r>
            <w:proofErr w:type="spellStart"/>
            <w:r w:rsidRPr="000E388A">
              <w:rPr>
                <w:rFonts w:ascii="Arial" w:hAnsi="Arial" w:cs="Arial"/>
                <w:lang w:val="es-ES"/>
              </w:rPr>
              <w:t>representate</w:t>
            </w:r>
            <w:proofErr w:type="spellEnd"/>
          </w:p>
        </w:tc>
        <w:tc>
          <w:tcPr>
            <w:tcW w:w="1319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proofErr w:type="spellStart"/>
            <w:r w:rsidRPr="000E388A">
              <w:rPr>
                <w:rFonts w:ascii="Arial" w:hAnsi="Arial" w:cs="Arial"/>
                <w:lang w:val="es-ES"/>
              </w:rPr>
              <w:t>String</w:t>
            </w:r>
            <w:proofErr w:type="spellEnd"/>
          </w:p>
        </w:tc>
        <w:tc>
          <w:tcPr>
            <w:tcW w:w="1325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893FCC" w:rsidRPr="000E388A" w:rsidRDefault="00893FCC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7A" w:rsidRDefault="00C5607A">
      <w:r>
        <w:separator/>
      </w:r>
    </w:p>
  </w:endnote>
  <w:endnote w:type="continuationSeparator" w:id="0">
    <w:p w:rsidR="00C5607A" w:rsidRDefault="00C5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1E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1EEC" w:rsidRPr="000F6265" w:rsidRDefault="005C1EEC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1EEC" w:rsidRPr="000F6265" w:rsidRDefault="005C1EEC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fldSimple w:instr=" DOCPROPERTY &quot;Company&quot;  \* MERGEFORMAT ">
            <w:r w:rsidRPr="000F6265">
              <w:rPr>
                <w:rFonts w:ascii="Arial" w:hAnsi="Arial" w:cs="Arial"/>
                <w:sz w:val="18"/>
              </w:rPr>
              <w:t>&lt;TMD S.A&gt;</w:t>
            </w:r>
          </w:fldSimple>
          <w:r w:rsidRPr="000F6265">
            <w:rPr>
              <w:rFonts w:ascii="Arial" w:hAnsi="Arial" w:cs="Arial"/>
              <w:sz w:val="18"/>
            </w:rPr>
            <w:t xml:space="preserve">, </w:t>
          </w:r>
          <w:r w:rsidRPr="000F6265">
            <w:rPr>
              <w:rFonts w:ascii="Arial" w:hAnsi="Arial" w:cs="Arial"/>
              <w:sz w:val="18"/>
            </w:rPr>
            <w:fldChar w:fldCharType="begin"/>
          </w:r>
          <w:r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Pr="000F6265"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2012</w:t>
          </w:r>
          <w:r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1EEC" w:rsidRPr="000F6265" w:rsidRDefault="005C1EEC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111099">
            <w:rPr>
              <w:rStyle w:val="Nmerodepgina"/>
              <w:rFonts w:ascii="Arial" w:hAnsi="Arial" w:cs="Arial"/>
              <w:noProof/>
              <w:sz w:val="18"/>
            </w:rPr>
            <w:t>6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5C1EEC" w:rsidRDefault="005C1E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7A" w:rsidRDefault="00C5607A">
      <w:r>
        <w:separator/>
      </w:r>
    </w:p>
  </w:footnote>
  <w:footnote w:type="continuationSeparator" w:id="0">
    <w:p w:rsidR="00C5607A" w:rsidRDefault="00C56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C1EEC">
      <w:tc>
        <w:tcPr>
          <w:tcW w:w="6379" w:type="dxa"/>
        </w:tcPr>
        <w:p w:rsidR="005C1EEC" w:rsidRPr="000706BD" w:rsidRDefault="005C1EEC">
          <w:pPr>
            <w:rPr>
              <w:rFonts w:ascii="Arial" w:hAnsi="Arial" w:cs="Arial"/>
              <w:sz w:val="18"/>
            </w:rPr>
          </w:pPr>
          <w:fldSimple w:instr=" SUBJECT  \* MERGEFORMAT ">
            <w:r w:rsidRPr="000706BD">
              <w:rPr>
                <w:rFonts w:ascii="Arial" w:hAnsi="Arial" w:cs="Arial"/>
                <w:sz w:val="18"/>
              </w:rPr>
              <w:t>&lt;Gestión de Contratos del Cliente&gt;</w:t>
            </w:r>
          </w:fldSimple>
        </w:p>
      </w:tc>
      <w:tc>
        <w:tcPr>
          <w:tcW w:w="3179" w:type="dxa"/>
        </w:tcPr>
        <w:p w:rsidR="005C1EEC" w:rsidRPr="000706BD" w:rsidRDefault="005C1EEC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1.0</w:t>
          </w:r>
        </w:p>
      </w:tc>
    </w:tr>
    <w:tr w:rsidR="005C1EEC">
      <w:tc>
        <w:tcPr>
          <w:tcW w:w="6379" w:type="dxa"/>
        </w:tcPr>
        <w:p w:rsidR="005C1EEC" w:rsidRPr="000706BD" w:rsidRDefault="005C1EEC">
          <w:pPr>
            <w:rPr>
              <w:rFonts w:ascii="Arial" w:hAnsi="Arial" w:cs="Arial"/>
              <w:sz w:val="18"/>
            </w:rPr>
          </w:pPr>
          <w:fldSimple w:instr=" TITLE  \* MERGEFORMAT ">
            <w:r w:rsidRPr="000706BD">
              <w:rPr>
                <w:rFonts w:ascii="Arial" w:hAnsi="Arial" w:cs="Arial"/>
                <w:sz w:val="18"/>
              </w:rPr>
              <w:t>Diccionario de clases</w:t>
            </w:r>
          </w:fldSimple>
        </w:p>
      </w:tc>
      <w:tc>
        <w:tcPr>
          <w:tcW w:w="3179" w:type="dxa"/>
        </w:tcPr>
        <w:p w:rsidR="005C1EEC" w:rsidRPr="000706BD" w:rsidRDefault="005C1EEC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12/09/2012</w:t>
          </w:r>
        </w:p>
      </w:tc>
    </w:tr>
    <w:tr w:rsidR="005C1EEC">
      <w:tc>
        <w:tcPr>
          <w:tcW w:w="9558" w:type="dxa"/>
          <w:gridSpan w:val="2"/>
        </w:tcPr>
        <w:p w:rsidR="005C1EEC" w:rsidRPr="000706BD" w:rsidRDefault="005C1EEC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5C1EEC" w:rsidRDefault="005C1E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048F"/>
    <w:rsid w:val="000023FD"/>
    <w:rsid w:val="00004044"/>
    <w:rsid w:val="00025AC0"/>
    <w:rsid w:val="00026EDE"/>
    <w:rsid w:val="0003615A"/>
    <w:rsid w:val="00043696"/>
    <w:rsid w:val="00045C9F"/>
    <w:rsid w:val="00050E94"/>
    <w:rsid w:val="000664FA"/>
    <w:rsid w:val="000706BD"/>
    <w:rsid w:val="000809E1"/>
    <w:rsid w:val="00095E6A"/>
    <w:rsid w:val="000C2188"/>
    <w:rsid w:val="000C7D71"/>
    <w:rsid w:val="000E388A"/>
    <w:rsid w:val="000E714D"/>
    <w:rsid w:val="000F6265"/>
    <w:rsid w:val="0010712E"/>
    <w:rsid w:val="00111099"/>
    <w:rsid w:val="00137176"/>
    <w:rsid w:val="00157032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3F4F56"/>
    <w:rsid w:val="00421DDA"/>
    <w:rsid w:val="0044364E"/>
    <w:rsid w:val="00476F48"/>
    <w:rsid w:val="00487593"/>
    <w:rsid w:val="00493B2B"/>
    <w:rsid w:val="004A573B"/>
    <w:rsid w:val="004C751C"/>
    <w:rsid w:val="0050423A"/>
    <w:rsid w:val="00510831"/>
    <w:rsid w:val="00524634"/>
    <w:rsid w:val="00526AD3"/>
    <w:rsid w:val="00535B28"/>
    <w:rsid w:val="005503D8"/>
    <w:rsid w:val="00594EDB"/>
    <w:rsid w:val="00595216"/>
    <w:rsid w:val="005A0180"/>
    <w:rsid w:val="005A06A0"/>
    <w:rsid w:val="005C1EEC"/>
    <w:rsid w:val="00614AB9"/>
    <w:rsid w:val="00614C57"/>
    <w:rsid w:val="00620C5C"/>
    <w:rsid w:val="0066522B"/>
    <w:rsid w:val="006737A3"/>
    <w:rsid w:val="006777A9"/>
    <w:rsid w:val="00696EF6"/>
    <w:rsid w:val="006A7F0F"/>
    <w:rsid w:val="006C2254"/>
    <w:rsid w:val="006F722A"/>
    <w:rsid w:val="00704C0B"/>
    <w:rsid w:val="00724746"/>
    <w:rsid w:val="00760B2A"/>
    <w:rsid w:val="007615A2"/>
    <w:rsid w:val="00776FD4"/>
    <w:rsid w:val="007957A7"/>
    <w:rsid w:val="007A17D7"/>
    <w:rsid w:val="007B1157"/>
    <w:rsid w:val="007B3412"/>
    <w:rsid w:val="007C33A7"/>
    <w:rsid w:val="007E0549"/>
    <w:rsid w:val="007E7540"/>
    <w:rsid w:val="007F02E1"/>
    <w:rsid w:val="00810675"/>
    <w:rsid w:val="008116FC"/>
    <w:rsid w:val="00852226"/>
    <w:rsid w:val="00863866"/>
    <w:rsid w:val="00864EF2"/>
    <w:rsid w:val="008830BB"/>
    <w:rsid w:val="00884CF6"/>
    <w:rsid w:val="00893FCC"/>
    <w:rsid w:val="008A24DA"/>
    <w:rsid w:val="008D275C"/>
    <w:rsid w:val="008F264D"/>
    <w:rsid w:val="009214B3"/>
    <w:rsid w:val="009309EA"/>
    <w:rsid w:val="00956354"/>
    <w:rsid w:val="00996035"/>
    <w:rsid w:val="009A045D"/>
    <w:rsid w:val="009B130D"/>
    <w:rsid w:val="009C45D1"/>
    <w:rsid w:val="009D6A71"/>
    <w:rsid w:val="009F3D72"/>
    <w:rsid w:val="009F5358"/>
    <w:rsid w:val="00A0576E"/>
    <w:rsid w:val="00A1408E"/>
    <w:rsid w:val="00A2074D"/>
    <w:rsid w:val="00A27BD3"/>
    <w:rsid w:val="00A3218F"/>
    <w:rsid w:val="00A51499"/>
    <w:rsid w:val="00A52E7A"/>
    <w:rsid w:val="00A62F80"/>
    <w:rsid w:val="00A8206E"/>
    <w:rsid w:val="00A93A5E"/>
    <w:rsid w:val="00AB3E5E"/>
    <w:rsid w:val="00AF626A"/>
    <w:rsid w:val="00B55003"/>
    <w:rsid w:val="00B6044C"/>
    <w:rsid w:val="00BA2C3D"/>
    <w:rsid w:val="00BA7177"/>
    <w:rsid w:val="00BB3DEA"/>
    <w:rsid w:val="00BC12C8"/>
    <w:rsid w:val="00BC3F47"/>
    <w:rsid w:val="00BD5E53"/>
    <w:rsid w:val="00BF3203"/>
    <w:rsid w:val="00C11E27"/>
    <w:rsid w:val="00C5607A"/>
    <w:rsid w:val="00CA530D"/>
    <w:rsid w:val="00CA555B"/>
    <w:rsid w:val="00CC2A60"/>
    <w:rsid w:val="00CE12C1"/>
    <w:rsid w:val="00CF3C0D"/>
    <w:rsid w:val="00D07D41"/>
    <w:rsid w:val="00D17D21"/>
    <w:rsid w:val="00D74D3A"/>
    <w:rsid w:val="00D96EEB"/>
    <w:rsid w:val="00DA5780"/>
    <w:rsid w:val="00DC69FF"/>
    <w:rsid w:val="00DD64AB"/>
    <w:rsid w:val="00E009B4"/>
    <w:rsid w:val="00E01372"/>
    <w:rsid w:val="00E019D0"/>
    <w:rsid w:val="00E10549"/>
    <w:rsid w:val="00E14957"/>
    <w:rsid w:val="00E15A36"/>
    <w:rsid w:val="00E27D9B"/>
    <w:rsid w:val="00E3430F"/>
    <w:rsid w:val="00E367A6"/>
    <w:rsid w:val="00E461A0"/>
    <w:rsid w:val="00E647E2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5003"/>
    <w:pPr>
      <w:keepNext/>
      <w:numPr>
        <w:numId w:val="1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AC0"/>
    <w:pPr>
      <w:numPr>
        <w:ilvl w:val="1"/>
      </w:numPr>
      <w:outlineLvl w:val="1"/>
    </w:pPr>
    <w:rPr>
      <w:i/>
      <w:iCs/>
      <w:kern w:val="0"/>
      <w:sz w:val="28"/>
      <w:szCs w:val="28"/>
    </w:rPr>
  </w:style>
  <w:style w:type="paragraph" w:styleId="Ttulo3">
    <w:name w:val="heading 3"/>
    <w:basedOn w:val="Ttulo1"/>
    <w:next w:val="Normal"/>
    <w:link w:val="Ttulo3Car"/>
    <w:uiPriority w:val="9"/>
    <w:qFormat/>
    <w:rsid w:val="00025AC0"/>
    <w:pPr>
      <w:numPr>
        <w:ilvl w:val="2"/>
      </w:numPr>
      <w:outlineLvl w:val="2"/>
    </w:pPr>
    <w:rPr>
      <w:kern w:val="0"/>
      <w:sz w:val="26"/>
      <w:szCs w:val="26"/>
    </w:rPr>
  </w:style>
  <w:style w:type="paragraph" w:styleId="Ttulo4">
    <w:name w:val="heading 4"/>
    <w:basedOn w:val="Ttulo1"/>
    <w:next w:val="Normal"/>
    <w:link w:val="Ttulo4Car"/>
    <w:uiPriority w:val="9"/>
    <w:qFormat/>
    <w:rsid w:val="00025AC0"/>
    <w:pPr>
      <w:numPr>
        <w:ilvl w:val="3"/>
      </w:numPr>
      <w:outlineLvl w:val="3"/>
    </w:pPr>
    <w:rPr>
      <w:rFonts w:ascii="Calibri" w:hAnsi="Calibri"/>
      <w:kern w:val="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025AC0"/>
    <w:pPr>
      <w:numPr>
        <w:ilvl w:val="6"/>
        <w:numId w:val="1"/>
      </w:numPr>
      <w:spacing w:before="240" w:after="60"/>
      <w:ind w:left="288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025AC0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11"/>
    <w:qFormat/>
    <w:rsid w:val="00025AC0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sz w:val="0"/>
      <w:szCs w:val="0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0048F"/>
    <w:pPr>
      <w:tabs>
        <w:tab w:val="left" w:pos="540"/>
        <w:tab w:val="left" w:pos="1260"/>
      </w:tabs>
      <w:spacing w:after="120"/>
      <w:ind w:left="360"/>
    </w:pPr>
    <w:rPr>
      <w:rFonts w:ascii="Arial" w:hAnsi="Arial" w:cs="Arial"/>
      <w:lang w:val="es-ES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  <w:style w:type="character" w:styleId="nfasis">
    <w:name w:val="Emphasis"/>
    <w:qFormat/>
    <w:locked/>
    <w:rsid w:val="007247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</Template>
  <TotalTime>335</TotalTime>
  <Pages>8</Pages>
  <Words>1284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M@rco</cp:lastModifiedBy>
  <cp:revision>47</cp:revision>
  <cp:lastPrinted>2001-03-15T19:26:00Z</cp:lastPrinted>
  <dcterms:created xsi:type="dcterms:W3CDTF">2012-09-08T23:06:00Z</dcterms:created>
  <dcterms:modified xsi:type="dcterms:W3CDTF">2012-09-16T22:07:00Z</dcterms:modified>
</cp:coreProperties>
</file>